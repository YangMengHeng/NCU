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D96" w:rsidRDefault="00367D96" w:rsidP="0035477E">
      <w:pPr>
        <w:pStyle w:val="Heading1"/>
      </w:pPr>
      <w:bookmarkStart w:id="0" w:name="_Toc234127395"/>
      <w:r>
        <w:rPr>
          <w:rFonts w:hint="eastAsia"/>
        </w:rPr>
        <w:t>实验</w:t>
      </w:r>
      <w:r>
        <w:t xml:space="preserve">6 </w:t>
      </w:r>
      <w:bookmarkEnd w:id="0"/>
      <w:r>
        <w:rPr>
          <w:rFonts w:hint="eastAsia"/>
        </w:rPr>
        <w:t>树</w:t>
      </w:r>
    </w:p>
    <w:p w:rsidR="00367D96" w:rsidRPr="00A121B0" w:rsidRDefault="00367D96" w:rsidP="00E56A50">
      <w:pPr>
        <w:pStyle w:val="Heading2"/>
      </w:pPr>
      <w:bookmarkStart w:id="1" w:name="_Toc234127396"/>
      <w:r>
        <w:rPr>
          <w:rFonts w:hint="eastAsia"/>
        </w:rPr>
        <w:t>一．</w:t>
      </w:r>
      <w:r w:rsidRPr="00A121B0">
        <w:rPr>
          <w:rFonts w:hint="eastAsia"/>
        </w:rPr>
        <w:t>实验目标</w:t>
      </w:r>
      <w:bookmarkEnd w:id="1"/>
    </w:p>
    <w:p w:rsidR="00367D96" w:rsidRDefault="00367D96" w:rsidP="00A121B0">
      <w:r>
        <w:t>1</w:t>
      </w:r>
      <w:r>
        <w:rPr>
          <w:rFonts w:hint="eastAsia"/>
        </w:rPr>
        <w:t>、理解树的结构特征及各种存储方法</w:t>
      </w:r>
      <w:r w:rsidRPr="00A121B0">
        <w:rPr>
          <w:rFonts w:hint="eastAsia"/>
        </w:rPr>
        <w:t>；</w:t>
      </w:r>
    </w:p>
    <w:p w:rsidR="00367D96" w:rsidRDefault="00367D96" w:rsidP="00A121B0">
      <w:r>
        <w:t>2</w:t>
      </w:r>
      <w:r>
        <w:rPr>
          <w:rFonts w:hint="eastAsia"/>
        </w:rPr>
        <w:t>、掌握前序序列递归建树算法；</w:t>
      </w:r>
    </w:p>
    <w:p w:rsidR="00367D96" w:rsidRPr="00A121B0" w:rsidRDefault="00367D96" w:rsidP="00A121B0">
      <w:r>
        <w:t>3</w:t>
      </w:r>
      <w:r>
        <w:rPr>
          <w:rFonts w:hint="eastAsia"/>
        </w:rPr>
        <w:t>、掌握树的前序、后序及层次遍历算法，设计并实现树结构相关问题算法，如求高度、叶子结点数等。</w:t>
      </w:r>
    </w:p>
    <w:p w:rsidR="00367D96" w:rsidRDefault="00367D96" w:rsidP="00E56A50">
      <w:pPr>
        <w:pStyle w:val="Heading2"/>
      </w:pPr>
      <w:bookmarkStart w:id="2" w:name="_Toc234127397"/>
      <w:r>
        <w:rPr>
          <w:rFonts w:hint="eastAsia"/>
        </w:rPr>
        <w:t>二．实验内容</w:t>
      </w:r>
      <w:bookmarkEnd w:id="2"/>
    </w:p>
    <w:p w:rsidR="00367D96" w:rsidRPr="00064034" w:rsidRDefault="00367D96" w:rsidP="00064034">
      <w:r>
        <w:t xml:space="preserve">    </w:t>
      </w:r>
      <w:r>
        <w:rPr>
          <w:rFonts w:hint="eastAsia"/>
        </w:rPr>
        <w:t>已知树的指针方式的孩子表示存储结构及前序递归建树算法如</w:t>
      </w:r>
      <w:r>
        <w:t>tree.h,</w:t>
      </w:r>
      <w:r>
        <w:rPr>
          <w:rFonts w:hint="eastAsia"/>
        </w:rPr>
        <w:t>完成实验</w:t>
      </w:r>
      <w:r>
        <w:t>1~</w:t>
      </w:r>
      <w:r>
        <w:rPr>
          <w:rFonts w:hint="eastAsia"/>
        </w:rPr>
        <w:t>实验</w:t>
      </w:r>
      <w:r>
        <w:t xml:space="preserve"> 5</w:t>
      </w:r>
      <w:r>
        <w:rPr>
          <w:rFonts w:hint="eastAsia"/>
        </w:rPr>
        <w:t>。</w:t>
      </w:r>
    </w:p>
    <w:p w:rsidR="00367D96" w:rsidRDefault="00367D96" w:rsidP="00E56A50">
      <w:pPr>
        <w:pStyle w:val="Heading2"/>
      </w:pPr>
      <w:bookmarkStart w:id="3" w:name="_Toc234127398"/>
      <w:r>
        <w:rPr>
          <w:rFonts w:hint="eastAsia"/>
        </w:rPr>
        <w:t>三．实验要求</w:t>
      </w:r>
      <w:bookmarkEnd w:id="3"/>
    </w:p>
    <w:p w:rsidR="00367D96" w:rsidRDefault="00367D96" w:rsidP="00B113A3">
      <w:pPr>
        <w:pStyle w:val="Heading3"/>
      </w:pPr>
      <w:bookmarkStart w:id="4" w:name="_Toc234127399"/>
      <w:r>
        <w:t>1</w:t>
      </w:r>
      <w:r>
        <w:rPr>
          <w:rFonts w:hint="eastAsia"/>
        </w:rPr>
        <w:t>．</w:t>
      </w:r>
      <w:bookmarkEnd w:id="4"/>
      <w:r>
        <w:rPr>
          <w:rFonts w:hint="eastAsia"/>
        </w:rPr>
        <w:t>层次遍历</w:t>
      </w:r>
    </w:p>
    <w:p w:rsidR="00367D96" w:rsidRPr="00E56A50" w:rsidRDefault="00367D96" w:rsidP="003213D3">
      <w:pPr>
        <w:rPr>
          <w:b/>
        </w:rPr>
      </w:pPr>
      <w:r w:rsidRPr="00E56A50">
        <w:rPr>
          <w:rFonts w:hint="eastAsia"/>
          <w:b/>
        </w:rPr>
        <w:t>问题描述：</w:t>
      </w:r>
      <w:r>
        <w:rPr>
          <w:b/>
        </w:rPr>
        <w:t xml:space="preserve"> </w:t>
      </w:r>
    </w:p>
    <w:p w:rsidR="00367D96" w:rsidRDefault="00367D96" w:rsidP="00080DE9">
      <w:pPr>
        <w:ind w:firstLineChars="200" w:firstLine="31680"/>
        <w:rPr>
          <w:rFonts w:ascii="宋体"/>
        </w:rPr>
      </w:pPr>
      <w:r>
        <w:rPr>
          <w:rFonts w:hint="eastAsia"/>
        </w:rPr>
        <w:t>编写算法</w:t>
      </w:r>
      <w:r>
        <w:t>void  levelorder(tree t)</w:t>
      </w:r>
      <w:r>
        <w:rPr>
          <w:rFonts w:hint="eastAsia"/>
        </w:rPr>
        <w:t>实现树的层次遍历。</w:t>
      </w:r>
      <w:r>
        <w:t>(lab6_01.c)</w:t>
      </w:r>
    </w:p>
    <w:p w:rsidR="00367D96" w:rsidRPr="003E0E89" w:rsidRDefault="00367D96" w:rsidP="003213D3"/>
    <w:p w:rsidR="00367D96" w:rsidRDefault="00367D96" w:rsidP="00B113A3">
      <w:pPr>
        <w:pStyle w:val="Heading3"/>
      </w:pPr>
      <w:bookmarkStart w:id="5" w:name="_Toc234127400"/>
      <w:r>
        <w:t>2</w:t>
      </w:r>
      <w:r>
        <w:rPr>
          <w:rFonts w:hint="eastAsia"/>
        </w:rPr>
        <w:t>．</w:t>
      </w:r>
      <w:bookmarkEnd w:id="5"/>
      <w:r>
        <w:rPr>
          <w:rFonts w:hint="eastAsia"/>
        </w:rPr>
        <w:t>前序遍历</w:t>
      </w:r>
    </w:p>
    <w:p w:rsidR="00367D96" w:rsidRDefault="00367D96" w:rsidP="002C3A9E">
      <w:pPr>
        <w:rPr>
          <w:b/>
        </w:rPr>
      </w:pPr>
      <w:r>
        <w:rPr>
          <w:rFonts w:hint="eastAsia"/>
          <w:b/>
        </w:rPr>
        <w:t>问题描述：</w:t>
      </w:r>
    </w:p>
    <w:p w:rsidR="00367D96" w:rsidRPr="00E56A50" w:rsidRDefault="00367D96" w:rsidP="00080DE9">
      <w:pPr>
        <w:ind w:firstLineChars="200" w:firstLine="31680"/>
        <w:rPr>
          <w:rFonts w:ascii="宋体"/>
        </w:rPr>
      </w:pPr>
      <w:r>
        <w:rPr>
          <w:rFonts w:hint="eastAsia"/>
        </w:rPr>
        <w:t>假设树采用指针方式的孩子表示法存储，试编写一个非递归函数</w:t>
      </w:r>
      <w:r>
        <w:t xml:space="preserve">void preorder(tree root), </w:t>
      </w:r>
      <w:r>
        <w:rPr>
          <w:rFonts w:hint="eastAsia"/>
        </w:rPr>
        <w:t>实现树的前序遍历。</w:t>
      </w:r>
      <w:r>
        <w:t xml:space="preserve"> (lab6_02.c)</w:t>
      </w:r>
    </w:p>
    <w:p w:rsidR="00367D96" w:rsidRPr="00DF00FD" w:rsidRDefault="00367D96" w:rsidP="00E56562"/>
    <w:p w:rsidR="00367D96" w:rsidRDefault="00367D96" w:rsidP="00B113A3">
      <w:pPr>
        <w:pStyle w:val="Heading3"/>
      </w:pPr>
      <w:bookmarkStart w:id="6" w:name="_Toc234127401"/>
      <w:r>
        <w:t>3</w:t>
      </w:r>
      <w:r>
        <w:rPr>
          <w:rFonts w:hint="eastAsia"/>
        </w:rPr>
        <w:t>．</w:t>
      </w:r>
      <w:bookmarkEnd w:id="6"/>
      <w:r>
        <w:rPr>
          <w:rFonts w:hint="eastAsia"/>
        </w:rPr>
        <w:t>后序遍历</w:t>
      </w:r>
    </w:p>
    <w:p w:rsidR="00367D96" w:rsidRDefault="00367D96" w:rsidP="00AE2FA4">
      <w:pPr>
        <w:rPr>
          <w:b/>
        </w:rPr>
      </w:pPr>
      <w:r>
        <w:rPr>
          <w:rFonts w:hint="eastAsia"/>
          <w:b/>
        </w:rPr>
        <w:t>问题描述：</w:t>
      </w:r>
    </w:p>
    <w:p w:rsidR="00367D96" w:rsidRPr="00E56A50" w:rsidRDefault="00367D96" w:rsidP="00CF6241">
      <w:pPr>
        <w:ind w:firstLineChars="200" w:firstLine="31680"/>
        <w:rPr>
          <w:rFonts w:ascii="宋体"/>
        </w:rPr>
      </w:pPr>
      <w:r>
        <w:rPr>
          <w:rFonts w:hint="eastAsia"/>
        </w:rPr>
        <w:t>假设树采用指针方式的孩子表示法存储，试编写一个非递归函数</w:t>
      </w:r>
      <w:r>
        <w:t xml:space="preserve">void Postorder(tree root), </w:t>
      </w:r>
      <w:r>
        <w:rPr>
          <w:rFonts w:hint="eastAsia"/>
        </w:rPr>
        <w:t>实现树的后序遍历。</w:t>
      </w:r>
      <w:r>
        <w:t xml:space="preserve"> (lab6_03.c)</w:t>
      </w:r>
    </w:p>
    <w:p w:rsidR="00367D96" w:rsidRPr="0072366F" w:rsidRDefault="00367D96" w:rsidP="0072366F">
      <w:pPr>
        <w:rPr>
          <w:rFonts w:ascii="宋体"/>
        </w:rPr>
      </w:pPr>
    </w:p>
    <w:p w:rsidR="00367D96" w:rsidRDefault="00367D96" w:rsidP="00877F76">
      <w:pPr>
        <w:pStyle w:val="Heading3"/>
      </w:pPr>
      <w:r>
        <w:t>4</w:t>
      </w:r>
      <w:r>
        <w:rPr>
          <w:rFonts w:hint="eastAsia"/>
        </w:rPr>
        <w:t>．判断等价</w:t>
      </w:r>
    </w:p>
    <w:p w:rsidR="00367D96" w:rsidRDefault="00367D96" w:rsidP="00290471">
      <w:pPr>
        <w:tabs>
          <w:tab w:val="left" w:pos="1923"/>
        </w:tabs>
        <w:rPr>
          <w:b/>
        </w:rPr>
      </w:pPr>
      <w:r>
        <w:rPr>
          <w:rFonts w:hint="eastAsia"/>
          <w:b/>
        </w:rPr>
        <w:t>问题描述：</w:t>
      </w:r>
      <w:r>
        <w:rPr>
          <w:b/>
        </w:rPr>
        <w:tab/>
      </w:r>
    </w:p>
    <w:p w:rsidR="00367D96" w:rsidRDefault="00367D96" w:rsidP="00080DE9">
      <w:pPr>
        <w:ind w:firstLineChars="200" w:firstLine="31680"/>
      </w:pPr>
      <w:r>
        <w:rPr>
          <w:rFonts w:hint="eastAsia"/>
        </w:rPr>
        <w:t>假设树采用指针方式的孩子表示法存储，试编写一个函数</w:t>
      </w:r>
      <w:r>
        <w:t xml:space="preserve">int isequal(tree t1, tree t2), </w:t>
      </w:r>
      <w:r>
        <w:rPr>
          <w:rFonts w:hint="eastAsia"/>
        </w:rPr>
        <w:t>判断两棵树是否等价。</w:t>
      </w:r>
      <w:r>
        <w:t xml:space="preserve"> (lab6_04.c)</w:t>
      </w:r>
    </w:p>
    <w:p w:rsidR="00367D96" w:rsidRDefault="00367D96" w:rsidP="00080DE9">
      <w:pPr>
        <w:ind w:firstLineChars="200" w:firstLine="31680"/>
        <w:rPr>
          <w:rFonts w:ascii="宋体"/>
        </w:rPr>
      </w:pPr>
    </w:p>
    <w:p w:rsidR="00367D96" w:rsidRDefault="00367D96" w:rsidP="002634F0">
      <w:pPr>
        <w:pStyle w:val="Heading3"/>
      </w:pPr>
      <w:r>
        <w:t>5</w:t>
      </w:r>
      <w:r>
        <w:rPr>
          <w:rFonts w:hint="eastAsia"/>
        </w:rPr>
        <w:t>．树的括号表示法</w:t>
      </w:r>
    </w:p>
    <w:p w:rsidR="00367D96" w:rsidRDefault="00367D96" w:rsidP="002634F0">
      <w:pPr>
        <w:tabs>
          <w:tab w:val="left" w:pos="1923"/>
        </w:tabs>
        <w:rPr>
          <w:b/>
        </w:rPr>
      </w:pPr>
      <w:r>
        <w:rPr>
          <w:rFonts w:hint="eastAsia"/>
          <w:b/>
        </w:rPr>
        <w:t>问题描述：</w:t>
      </w:r>
      <w:r>
        <w:rPr>
          <w:b/>
        </w:rPr>
        <w:tab/>
      </w:r>
    </w:p>
    <w:p w:rsidR="00367D96" w:rsidRDefault="00367D96" w:rsidP="002634F0">
      <w:pPr>
        <w:ind w:firstLineChars="200" w:firstLine="31680"/>
        <w:rPr>
          <w:rFonts w:ascii="宋体"/>
        </w:rPr>
      </w:pPr>
      <w:r>
        <w:rPr>
          <w:rFonts w:hint="eastAsia"/>
        </w:rPr>
        <w:t>假设树采用指针方式的孩子表示法存储，试编写一个函数</w:t>
      </w:r>
      <w:r>
        <w:t xml:space="preserve">tree Ct(char s[]), </w:t>
      </w:r>
      <w:r>
        <w:rPr>
          <w:rFonts w:hint="eastAsia"/>
        </w:rPr>
        <w:t>根据输入的树的括号表示字符串</w:t>
      </w:r>
      <w:r>
        <w:t>s</w:t>
      </w:r>
      <w:r>
        <w:rPr>
          <w:rFonts w:hint="eastAsia"/>
        </w:rPr>
        <w:t>，建立树的存储结构。例如，若要建立教材图</w:t>
      </w:r>
      <w:r>
        <w:t>6.4</w:t>
      </w:r>
      <w:r>
        <w:rPr>
          <w:rFonts w:hint="eastAsia"/>
        </w:rPr>
        <w:t>所示的树，应输入</w:t>
      </w:r>
      <w:r>
        <w:t>A(b(e,f),c,d(g(I,j,k),h)) (lab6_05.c)</w:t>
      </w:r>
    </w:p>
    <w:p w:rsidR="00367D96" w:rsidRDefault="00367D96" w:rsidP="00E56A50">
      <w:pPr>
        <w:pStyle w:val="Heading2"/>
      </w:pPr>
      <w:bookmarkStart w:id="7" w:name="_Toc234127402"/>
      <w:r>
        <w:rPr>
          <w:rFonts w:hint="eastAsia"/>
        </w:rPr>
        <w:t>四．实验报告规范</w:t>
      </w:r>
      <w:bookmarkEnd w:id="7"/>
    </w:p>
    <w:p w:rsidR="00367D96" w:rsidRPr="00824B1C" w:rsidRDefault="00367D96" w:rsidP="009052AE">
      <w:pPr>
        <w:ind w:firstLineChars="250" w:firstLine="31680"/>
      </w:pPr>
      <w:r>
        <w:rPr>
          <w:rFonts w:hint="eastAsia"/>
        </w:rPr>
        <w:t>每次实验写一份实验报告。实验报告规范将给出实验报告的项目和内容，具体参考附录“数据结构试验报告样例”。</w:t>
      </w:r>
    </w:p>
    <w:sectPr w:rsidR="00367D96" w:rsidRPr="00824B1C" w:rsidSect="00570421">
      <w:footerReference w:type="even" r:id="rId7"/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D96" w:rsidRDefault="00367D96">
      <w:r>
        <w:separator/>
      </w:r>
    </w:p>
  </w:endnote>
  <w:endnote w:type="continuationSeparator" w:id="1">
    <w:p w:rsidR="00367D96" w:rsidRDefault="00367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D96" w:rsidRDefault="00367D96" w:rsidP="00B113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7D96" w:rsidRDefault="00367D96" w:rsidP="0057042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D96" w:rsidRDefault="00367D96" w:rsidP="00B113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7D96" w:rsidRDefault="00367D96" w:rsidP="0057042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D96" w:rsidRDefault="00367D96">
      <w:r>
        <w:separator/>
      </w:r>
    </w:p>
  </w:footnote>
  <w:footnote w:type="continuationSeparator" w:id="1">
    <w:p w:rsidR="00367D96" w:rsidRDefault="00367D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83CC1"/>
    <w:multiLevelType w:val="hybridMultilevel"/>
    <w:tmpl w:val="ED08EC86"/>
    <w:lvl w:ilvl="0" w:tplc="88385A0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D8973C2"/>
    <w:multiLevelType w:val="hybridMultilevel"/>
    <w:tmpl w:val="90EC4E66"/>
    <w:lvl w:ilvl="0" w:tplc="A4BA038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14220ABE"/>
    <w:multiLevelType w:val="hybridMultilevel"/>
    <w:tmpl w:val="8B5815A6"/>
    <w:lvl w:ilvl="0" w:tplc="FA320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549A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2A45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8C3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4063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C648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8673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66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48FD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2642FC"/>
    <w:multiLevelType w:val="hybridMultilevel"/>
    <w:tmpl w:val="3E1AFAE8"/>
    <w:lvl w:ilvl="0" w:tplc="218678F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1BA4221B"/>
    <w:multiLevelType w:val="hybridMultilevel"/>
    <w:tmpl w:val="519641CC"/>
    <w:lvl w:ilvl="0" w:tplc="913069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6C422E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76AE76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C4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E3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BCEE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4B6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1458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C8861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C82E7C"/>
    <w:multiLevelType w:val="hybridMultilevel"/>
    <w:tmpl w:val="81C00206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21AD1BBF"/>
    <w:multiLevelType w:val="hybridMultilevel"/>
    <w:tmpl w:val="3E1AFAE8"/>
    <w:lvl w:ilvl="0" w:tplc="218678F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26E1290"/>
    <w:multiLevelType w:val="hybridMultilevel"/>
    <w:tmpl w:val="C4C8BE4A"/>
    <w:lvl w:ilvl="0" w:tplc="A3880B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A03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A13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26D5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A46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E31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848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9857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FA7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440191"/>
    <w:multiLevelType w:val="hybridMultilevel"/>
    <w:tmpl w:val="B024C232"/>
    <w:lvl w:ilvl="0" w:tplc="A02EA5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6C06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011FE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6EDDC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4C30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E6A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B2AE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4E6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4FB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E64950"/>
    <w:multiLevelType w:val="hybridMultilevel"/>
    <w:tmpl w:val="A676A512"/>
    <w:lvl w:ilvl="0" w:tplc="54EA08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682D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641754">
      <w:start w:val="3167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0C50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602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EA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5C7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48D8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4401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B12DCD"/>
    <w:multiLevelType w:val="hybridMultilevel"/>
    <w:tmpl w:val="9D2AC398"/>
    <w:lvl w:ilvl="0" w:tplc="5A5A87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A8FE8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76F6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2EC5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61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A07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CD6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EF1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1D5366"/>
    <w:multiLevelType w:val="hybridMultilevel"/>
    <w:tmpl w:val="475E37A0"/>
    <w:lvl w:ilvl="0" w:tplc="0BE48D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33130F50"/>
    <w:multiLevelType w:val="hybridMultilevel"/>
    <w:tmpl w:val="81F6405A"/>
    <w:lvl w:ilvl="0" w:tplc="856A94C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1241CC"/>
    <w:multiLevelType w:val="hybridMultilevel"/>
    <w:tmpl w:val="B4B89492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8269C2"/>
    <w:multiLevelType w:val="hybridMultilevel"/>
    <w:tmpl w:val="7A489C4C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C6A6859"/>
    <w:multiLevelType w:val="hybridMultilevel"/>
    <w:tmpl w:val="F0882686"/>
    <w:lvl w:ilvl="0" w:tplc="54722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F844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495DE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EF836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A66D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CE34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84A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ABB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3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5042AE"/>
    <w:multiLevelType w:val="hybridMultilevel"/>
    <w:tmpl w:val="865608B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495913A6"/>
    <w:multiLevelType w:val="hybridMultilevel"/>
    <w:tmpl w:val="BB205A46"/>
    <w:lvl w:ilvl="0" w:tplc="9790F35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87A2E9AE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4BCB7B76"/>
    <w:multiLevelType w:val="hybridMultilevel"/>
    <w:tmpl w:val="77601D98"/>
    <w:lvl w:ilvl="0" w:tplc="9A8C96B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9">
    <w:nsid w:val="4BF238FA"/>
    <w:multiLevelType w:val="hybridMultilevel"/>
    <w:tmpl w:val="28162A0A"/>
    <w:lvl w:ilvl="0" w:tplc="4A48377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509028A4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4DF02909"/>
    <w:multiLevelType w:val="hybridMultilevel"/>
    <w:tmpl w:val="73A046F4"/>
    <w:lvl w:ilvl="0" w:tplc="BBDC618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5188119A"/>
    <w:multiLevelType w:val="hybridMultilevel"/>
    <w:tmpl w:val="DE727376"/>
    <w:lvl w:ilvl="0" w:tplc="F60CBD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A79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70255C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BA9346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6A3D6">
      <w:start w:val="190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C8C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00C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DAE6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D6A5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547710EE"/>
    <w:multiLevelType w:val="hybridMultilevel"/>
    <w:tmpl w:val="CD4C514E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5C323765"/>
    <w:multiLevelType w:val="hybridMultilevel"/>
    <w:tmpl w:val="D92875DA"/>
    <w:lvl w:ilvl="0" w:tplc="68AC2C9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>
    <w:nsid w:val="5DE61B2A"/>
    <w:multiLevelType w:val="hybridMultilevel"/>
    <w:tmpl w:val="D060B08E"/>
    <w:lvl w:ilvl="0" w:tplc="026AF41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6543164A"/>
    <w:multiLevelType w:val="hybridMultilevel"/>
    <w:tmpl w:val="764842A0"/>
    <w:lvl w:ilvl="0" w:tplc="D092076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6C955DD3"/>
    <w:multiLevelType w:val="hybridMultilevel"/>
    <w:tmpl w:val="81C00206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>
    <w:nsid w:val="71B27B1E"/>
    <w:multiLevelType w:val="hybridMultilevel"/>
    <w:tmpl w:val="16DA2174"/>
    <w:lvl w:ilvl="0" w:tplc="9FB8E4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5E30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178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AA9E1A">
      <w:start w:val="19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76B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31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EE99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A6B8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E2DE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ED6EF9"/>
    <w:multiLevelType w:val="hybridMultilevel"/>
    <w:tmpl w:val="4022A726"/>
    <w:lvl w:ilvl="0" w:tplc="F23A2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E0608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AA158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8831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C8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689C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9841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ECB7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FAAC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906494"/>
    <w:multiLevelType w:val="hybridMultilevel"/>
    <w:tmpl w:val="84A42A28"/>
    <w:lvl w:ilvl="0" w:tplc="E394301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>
    <w:nsid w:val="79C37EEB"/>
    <w:multiLevelType w:val="hybridMultilevel"/>
    <w:tmpl w:val="9EC6B316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7A090502"/>
    <w:multiLevelType w:val="hybridMultilevel"/>
    <w:tmpl w:val="BC2EA32C"/>
    <w:lvl w:ilvl="0" w:tplc="55760A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A8E2F4">
      <w:start w:val="19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EE9BB4">
      <w:start w:val="190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CE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42B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F06C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C67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34B1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84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B2514D8"/>
    <w:multiLevelType w:val="hybridMultilevel"/>
    <w:tmpl w:val="7CBE2208"/>
    <w:lvl w:ilvl="0" w:tplc="92D436E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4">
    <w:nsid w:val="7FB92300"/>
    <w:multiLevelType w:val="hybridMultilevel"/>
    <w:tmpl w:val="0BB6BEE6"/>
    <w:lvl w:ilvl="0" w:tplc="8D3A501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5">
    <w:nsid w:val="7FB937F6"/>
    <w:multiLevelType w:val="hybridMultilevel"/>
    <w:tmpl w:val="D688C9F8"/>
    <w:lvl w:ilvl="0" w:tplc="2F844D6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28"/>
  </w:num>
  <w:num w:numId="4">
    <w:abstractNumId w:val="21"/>
  </w:num>
  <w:num w:numId="5">
    <w:abstractNumId w:val="22"/>
  </w:num>
  <w:num w:numId="6">
    <w:abstractNumId w:val="20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17"/>
  </w:num>
  <w:num w:numId="12">
    <w:abstractNumId w:val="6"/>
  </w:num>
  <w:num w:numId="13">
    <w:abstractNumId w:val="4"/>
  </w:num>
  <w:num w:numId="14">
    <w:abstractNumId w:val="9"/>
  </w:num>
  <w:num w:numId="15">
    <w:abstractNumId w:val="10"/>
  </w:num>
  <w:num w:numId="16">
    <w:abstractNumId w:val="32"/>
  </w:num>
  <w:num w:numId="17">
    <w:abstractNumId w:val="15"/>
  </w:num>
  <w:num w:numId="18">
    <w:abstractNumId w:val="29"/>
  </w:num>
  <w:num w:numId="19">
    <w:abstractNumId w:val="26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9"/>
  </w:num>
  <w:num w:numId="23">
    <w:abstractNumId w:val="24"/>
  </w:num>
  <w:num w:numId="24">
    <w:abstractNumId w:val="18"/>
  </w:num>
  <w:num w:numId="25">
    <w:abstractNumId w:val="8"/>
  </w:num>
  <w:num w:numId="26">
    <w:abstractNumId w:val="12"/>
  </w:num>
  <w:num w:numId="27">
    <w:abstractNumId w:val="0"/>
  </w:num>
  <w:num w:numId="28">
    <w:abstractNumId w:val="35"/>
  </w:num>
  <w:num w:numId="29">
    <w:abstractNumId w:val="25"/>
  </w:num>
  <w:num w:numId="30">
    <w:abstractNumId w:val="23"/>
  </w:num>
  <w:num w:numId="31">
    <w:abstractNumId w:val="34"/>
  </w:num>
  <w:num w:numId="32">
    <w:abstractNumId w:val="1"/>
  </w:num>
  <w:num w:numId="33">
    <w:abstractNumId w:val="33"/>
  </w:num>
  <w:num w:numId="34">
    <w:abstractNumId w:val="31"/>
  </w:num>
  <w:num w:numId="35">
    <w:abstractNumId w:val="16"/>
  </w:num>
  <w:num w:numId="36">
    <w:abstractNumId w:val="27"/>
  </w:num>
  <w:num w:numId="37">
    <w:abstractNumId w:val="30"/>
  </w:num>
  <w:num w:numId="38">
    <w:abstractNumId w:val="3"/>
  </w:num>
  <w:num w:numId="3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6D3"/>
    <w:rsid w:val="000052C8"/>
    <w:rsid w:val="000117C1"/>
    <w:rsid w:val="00011DE0"/>
    <w:rsid w:val="00024C52"/>
    <w:rsid w:val="00045CCA"/>
    <w:rsid w:val="00064034"/>
    <w:rsid w:val="00074739"/>
    <w:rsid w:val="00080DE9"/>
    <w:rsid w:val="00096D68"/>
    <w:rsid w:val="000E3100"/>
    <w:rsid w:val="000F5E9D"/>
    <w:rsid w:val="000F7A3C"/>
    <w:rsid w:val="0010499D"/>
    <w:rsid w:val="0011352A"/>
    <w:rsid w:val="00113596"/>
    <w:rsid w:val="00122615"/>
    <w:rsid w:val="00141330"/>
    <w:rsid w:val="00150570"/>
    <w:rsid w:val="001546A1"/>
    <w:rsid w:val="00171951"/>
    <w:rsid w:val="00196B44"/>
    <w:rsid w:val="001A0C83"/>
    <w:rsid w:val="001B003D"/>
    <w:rsid w:val="001B11D6"/>
    <w:rsid w:val="001D04D4"/>
    <w:rsid w:val="001D2532"/>
    <w:rsid w:val="001D5D66"/>
    <w:rsid w:val="001D6376"/>
    <w:rsid w:val="001F701E"/>
    <w:rsid w:val="002306B7"/>
    <w:rsid w:val="00236B1C"/>
    <w:rsid w:val="0025319B"/>
    <w:rsid w:val="002634F0"/>
    <w:rsid w:val="002671DA"/>
    <w:rsid w:val="002726B7"/>
    <w:rsid w:val="00272E2E"/>
    <w:rsid w:val="00283115"/>
    <w:rsid w:val="00290471"/>
    <w:rsid w:val="002C3A9E"/>
    <w:rsid w:val="002C70A2"/>
    <w:rsid w:val="002D6050"/>
    <w:rsid w:val="002F0951"/>
    <w:rsid w:val="002F3EA0"/>
    <w:rsid w:val="00316110"/>
    <w:rsid w:val="003175E9"/>
    <w:rsid w:val="003213D3"/>
    <w:rsid w:val="0032194F"/>
    <w:rsid w:val="00325C6B"/>
    <w:rsid w:val="00326960"/>
    <w:rsid w:val="00327490"/>
    <w:rsid w:val="00330175"/>
    <w:rsid w:val="00344E4F"/>
    <w:rsid w:val="003527AA"/>
    <w:rsid w:val="0035477E"/>
    <w:rsid w:val="00367D96"/>
    <w:rsid w:val="0037569F"/>
    <w:rsid w:val="00384742"/>
    <w:rsid w:val="00384A50"/>
    <w:rsid w:val="003B4881"/>
    <w:rsid w:val="003E0E89"/>
    <w:rsid w:val="003E77A9"/>
    <w:rsid w:val="003F0EA9"/>
    <w:rsid w:val="003F69E6"/>
    <w:rsid w:val="00400554"/>
    <w:rsid w:val="00401EE9"/>
    <w:rsid w:val="0043077A"/>
    <w:rsid w:val="004323EF"/>
    <w:rsid w:val="00434990"/>
    <w:rsid w:val="00450130"/>
    <w:rsid w:val="00457429"/>
    <w:rsid w:val="00475C69"/>
    <w:rsid w:val="00480E68"/>
    <w:rsid w:val="00486244"/>
    <w:rsid w:val="00491289"/>
    <w:rsid w:val="004916D4"/>
    <w:rsid w:val="004947E9"/>
    <w:rsid w:val="004C23F8"/>
    <w:rsid w:val="004C480A"/>
    <w:rsid w:val="004D032E"/>
    <w:rsid w:val="004E62F2"/>
    <w:rsid w:val="00502BE1"/>
    <w:rsid w:val="00507BC1"/>
    <w:rsid w:val="005108AF"/>
    <w:rsid w:val="00516606"/>
    <w:rsid w:val="00531BFE"/>
    <w:rsid w:val="00544568"/>
    <w:rsid w:val="005464E8"/>
    <w:rsid w:val="005545F5"/>
    <w:rsid w:val="00570421"/>
    <w:rsid w:val="00570D93"/>
    <w:rsid w:val="005746C4"/>
    <w:rsid w:val="005819FD"/>
    <w:rsid w:val="005C1884"/>
    <w:rsid w:val="005D27A5"/>
    <w:rsid w:val="005E7B04"/>
    <w:rsid w:val="006001A9"/>
    <w:rsid w:val="00635E84"/>
    <w:rsid w:val="00641C00"/>
    <w:rsid w:val="00647759"/>
    <w:rsid w:val="00651EBC"/>
    <w:rsid w:val="006732DD"/>
    <w:rsid w:val="00682CE0"/>
    <w:rsid w:val="006911B9"/>
    <w:rsid w:val="006A73F8"/>
    <w:rsid w:val="006A7524"/>
    <w:rsid w:val="006B3C94"/>
    <w:rsid w:val="006C1F66"/>
    <w:rsid w:val="006D66C9"/>
    <w:rsid w:val="006E2253"/>
    <w:rsid w:val="006E36D5"/>
    <w:rsid w:val="006F168F"/>
    <w:rsid w:val="006F40E3"/>
    <w:rsid w:val="006F7C02"/>
    <w:rsid w:val="00702977"/>
    <w:rsid w:val="00712555"/>
    <w:rsid w:val="0072366F"/>
    <w:rsid w:val="00742AD0"/>
    <w:rsid w:val="007433F8"/>
    <w:rsid w:val="00753F9D"/>
    <w:rsid w:val="00755646"/>
    <w:rsid w:val="00760F3E"/>
    <w:rsid w:val="00775A65"/>
    <w:rsid w:val="00780DD5"/>
    <w:rsid w:val="00790C47"/>
    <w:rsid w:val="00796972"/>
    <w:rsid w:val="007A13DF"/>
    <w:rsid w:val="007B36CE"/>
    <w:rsid w:val="007C4FBB"/>
    <w:rsid w:val="007D296D"/>
    <w:rsid w:val="007D2B5D"/>
    <w:rsid w:val="007E4D28"/>
    <w:rsid w:val="007F1D1F"/>
    <w:rsid w:val="007F3D2E"/>
    <w:rsid w:val="00810C99"/>
    <w:rsid w:val="00816EDC"/>
    <w:rsid w:val="00822CDB"/>
    <w:rsid w:val="00824B1C"/>
    <w:rsid w:val="0082663D"/>
    <w:rsid w:val="00826E8A"/>
    <w:rsid w:val="00837350"/>
    <w:rsid w:val="00842147"/>
    <w:rsid w:val="00852E72"/>
    <w:rsid w:val="00867C2F"/>
    <w:rsid w:val="00877F76"/>
    <w:rsid w:val="00882959"/>
    <w:rsid w:val="008929DA"/>
    <w:rsid w:val="008A37B9"/>
    <w:rsid w:val="008D0431"/>
    <w:rsid w:val="008D410E"/>
    <w:rsid w:val="008D6BC6"/>
    <w:rsid w:val="008E1A8B"/>
    <w:rsid w:val="008E423D"/>
    <w:rsid w:val="008F2F97"/>
    <w:rsid w:val="008F39F8"/>
    <w:rsid w:val="008F7E78"/>
    <w:rsid w:val="00900D06"/>
    <w:rsid w:val="009035E9"/>
    <w:rsid w:val="009052AE"/>
    <w:rsid w:val="0090626D"/>
    <w:rsid w:val="00920CF4"/>
    <w:rsid w:val="00984C60"/>
    <w:rsid w:val="009930EB"/>
    <w:rsid w:val="00997D4D"/>
    <w:rsid w:val="009A0838"/>
    <w:rsid w:val="009A32B3"/>
    <w:rsid w:val="009C107E"/>
    <w:rsid w:val="009D53F5"/>
    <w:rsid w:val="009D5F0C"/>
    <w:rsid w:val="009E4811"/>
    <w:rsid w:val="009F3888"/>
    <w:rsid w:val="00A10302"/>
    <w:rsid w:val="00A121B0"/>
    <w:rsid w:val="00A2381A"/>
    <w:rsid w:val="00A25582"/>
    <w:rsid w:val="00A67236"/>
    <w:rsid w:val="00A8296C"/>
    <w:rsid w:val="00A848DB"/>
    <w:rsid w:val="00A9472F"/>
    <w:rsid w:val="00AE2FA4"/>
    <w:rsid w:val="00AE4B12"/>
    <w:rsid w:val="00AE5618"/>
    <w:rsid w:val="00AF6B5A"/>
    <w:rsid w:val="00B03256"/>
    <w:rsid w:val="00B113A3"/>
    <w:rsid w:val="00B13528"/>
    <w:rsid w:val="00B14F05"/>
    <w:rsid w:val="00B233ED"/>
    <w:rsid w:val="00B25C90"/>
    <w:rsid w:val="00B4002C"/>
    <w:rsid w:val="00B45E53"/>
    <w:rsid w:val="00B526D3"/>
    <w:rsid w:val="00B8352C"/>
    <w:rsid w:val="00B973D6"/>
    <w:rsid w:val="00BA4CF6"/>
    <w:rsid w:val="00BB2182"/>
    <w:rsid w:val="00BC0F9E"/>
    <w:rsid w:val="00BC3AA4"/>
    <w:rsid w:val="00BC7888"/>
    <w:rsid w:val="00BD5A1B"/>
    <w:rsid w:val="00BD7E99"/>
    <w:rsid w:val="00BF76A3"/>
    <w:rsid w:val="00BF7C72"/>
    <w:rsid w:val="00C04D9F"/>
    <w:rsid w:val="00C12177"/>
    <w:rsid w:val="00C12515"/>
    <w:rsid w:val="00C12DD3"/>
    <w:rsid w:val="00C17062"/>
    <w:rsid w:val="00C20769"/>
    <w:rsid w:val="00C260C5"/>
    <w:rsid w:val="00C371CC"/>
    <w:rsid w:val="00C4159C"/>
    <w:rsid w:val="00C53BB1"/>
    <w:rsid w:val="00C64A6A"/>
    <w:rsid w:val="00C736D1"/>
    <w:rsid w:val="00C8233D"/>
    <w:rsid w:val="00C82C9E"/>
    <w:rsid w:val="00C830FD"/>
    <w:rsid w:val="00C92B1D"/>
    <w:rsid w:val="00CB0736"/>
    <w:rsid w:val="00CB3B6C"/>
    <w:rsid w:val="00CD0D18"/>
    <w:rsid w:val="00CF43ED"/>
    <w:rsid w:val="00CF6241"/>
    <w:rsid w:val="00D006ED"/>
    <w:rsid w:val="00D34B35"/>
    <w:rsid w:val="00D50C73"/>
    <w:rsid w:val="00D608E3"/>
    <w:rsid w:val="00D65AC1"/>
    <w:rsid w:val="00D936BA"/>
    <w:rsid w:val="00DA3FAD"/>
    <w:rsid w:val="00DE3772"/>
    <w:rsid w:val="00DF00FD"/>
    <w:rsid w:val="00E05B6F"/>
    <w:rsid w:val="00E44CA9"/>
    <w:rsid w:val="00E47380"/>
    <w:rsid w:val="00E560B6"/>
    <w:rsid w:val="00E56562"/>
    <w:rsid w:val="00E56A50"/>
    <w:rsid w:val="00EA7EBB"/>
    <w:rsid w:val="00EB056D"/>
    <w:rsid w:val="00EE1C2F"/>
    <w:rsid w:val="00EF2399"/>
    <w:rsid w:val="00F00A21"/>
    <w:rsid w:val="00F22034"/>
    <w:rsid w:val="00F3397C"/>
    <w:rsid w:val="00F56ABD"/>
    <w:rsid w:val="00F6235C"/>
    <w:rsid w:val="00F81AB4"/>
    <w:rsid w:val="00F97F3E"/>
    <w:rsid w:val="00FB1A7F"/>
    <w:rsid w:val="00FC0BFC"/>
    <w:rsid w:val="00FC77DF"/>
    <w:rsid w:val="00FE006D"/>
    <w:rsid w:val="00FE48D2"/>
    <w:rsid w:val="00FE6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99D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5477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35477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B113A3"/>
    <w:pPr>
      <w:keepNext/>
      <w:keepLines/>
      <w:spacing w:before="40" w:after="40"/>
      <w:outlineLvl w:val="2"/>
    </w:pPr>
    <w:rPr>
      <w:rFonts w:eastAsia="黑体"/>
      <w:bCs/>
      <w:sz w:val="24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cs="Times New Roman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A121B0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</w:rPr>
  </w:style>
  <w:style w:type="table" w:styleId="TableGrid">
    <w:name w:val="Table Grid"/>
    <w:basedOn w:val="TableNormal"/>
    <w:uiPriority w:val="99"/>
    <w:rsid w:val="00EA7EB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A8296C"/>
  </w:style>
  <w:style w:type="paragraph" w:styleId="TOC2">
    <w:name w:val="toc 2"/>
    <w:basedOn w:val="Normal"/>
    <w:next w:val="Normal"/>
    <w:autoRedefine/>
    <w:uiPriority w:val="99"/>
    <w:semiHidden/>
    <w:rsid w:val="00A8296C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semiHidden/>
    <w:rsid w:val="00A8296C"/>
    <w:pPr>
      <w:ind w:leftChars="400" w:left="840"/>
    </w:pPr>
  </w:style>
  <w:style w:type="character" w:styleId="Hyperlink">
    <w:name w:val="Hyperlink"/>
    <w:basedOn w:val="DefaultParagraphFont"/>
    <w:uiPriority w:val="99"/>
    <w:rsid w:val="00A8296C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82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A8296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570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9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</TotalTime>
  <Pages>2</Pages>
  <Words>105</Words>
  <Characters>599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《数据结构实验》</dc:title>
  <dc:subject/>
  <dc:creator>微软用户</dc:creator>
  <cp:keywords/>
  <dc:description/>
  <cp:lastModifiedBy>Lenovo User</cp:lastModifiedBy>
  <cp:revision>17</cp:revision>
  <dcterms:created xsi:type="dcterms:W3CDTF">2014-09-07T02:36:00Z</dcterms:created>
  <dcterms:modified xsi:type="dcterms:W3CDTF">2015-05-06T10:40:00Z</dcterms:modified>
</cp:coreProperties>
</file>
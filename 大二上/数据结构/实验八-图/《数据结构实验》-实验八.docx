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D0" w:rsidRDefault="008269D0" w:rsidP="0035477E">
      <w:pPr>
        <w:pStyle w:val="Heading1"/>
      </w:pPr>
      <w:bookmarkStart w:id="0" w:name="_Toc234127395"/>
      <w:r>
        <w:rPr>
          <w:rFonts w:hint="eastAsia"/>
        </w:rPr>
        <w:t>实验</w:t>
      </w:r>
      <w:r>
        <w:t xml:space="preserve">8 </w:t>
      </w:r>
      <w:bookmarkEnd w:id="0"/>
      <w:r>
        <w:rPr>
          <w:rFonts w:hint="eastAsia"/>
        </w:rPr>
        <w:t>图</w:t>
      </w:r>
    </w:p>
    <w:p w:rsidR="008269D0" w:rsidRPr="00A121B0" w:rsidRDefault="008269D0" w:rsidP="00E56A50">
      <w:pPr>
        <w:pStyle w:val="Heading2"/>
      </w:pPr>
      <w:bookmarkStart w:id="1" w:name="_Toc234127396"/>
      <w:r>
        <w:rPr>
          <w:rFonts w:hint="eastAsia"/>
        </w:rPr>
        <w:t>一．</w:t>
      </w:r>
      <w:r w:rsidRPr="00A121B0">
        <w:rPr>
          <w:rFonts w:hint="eastAsia"/>
        </w:rPr>
        <w:t>实验目标</w:t>
      </w:r>
      <w:bookmarkEnd w:id="1"/>
    </w:p>
    <w:p w:rsidR="008269D0" w:rsidRDefault="008269D0" w:rsidP="00A121B0">
      <w:r>
        <w:t>1</w:t>
      </w:r>
      <w:r>
        <w:rPr>
          <w:rFonts w:hint="eastAsia"/>
        </w:rPr>
        <w:t>、熟练掌握图的邻接矩阵与邻接表存储方法及其应用</w:t>
      </w:r>
      <w:r w:rsidRPr="00A121B0">
        <w:rPr>
          <w:rFonts w:hint="eastAsia"/>
        </w:rPr>
        <w:t>；</w:t>
      </w:r>
    </w:p>
    <w:p w:rsidR="008269D0" w:rsidRDefault="008269D0" w:rsidP="00A121B0">
      <w:r>
        <w:t>2</w:t>
      </w:r>
      <w:r>
        <w:rPr>
          <w:rFonts w:hint="eastAsia"/>
        </w:rPr>
        <w:t>、能设计出基于两种遍历算法的相关问题求解，如深度遍历生成树的求解、广度遍历生成树的求解；</w:t>
      </w:r>
    </w:p>
    <w:p w:rsidR="008269D0" w:rsidRDefault="008269D0" w:rsidP="00A121B0">
      <w:r>
        <w:t>3</w:t>
      </w:r>
      <w:r>
        <w:rPr>
          <w:rFonts w:hint="eastAsia"/>
        </w:rPr>
        <w:t>、理解并掌握最小生成树算法的基本思想及其算法方法；</w:t>
      </w:r>
    </w:p>
    <w:p w:rsidR="008269D0" w:rsidRDefault="008269D0" w:rsidP="00A121B0">
      <w:r>
        <w:t>4</w:t>
      </w:r>
      <w:r>
        <w:rPr>
          <w:rFonts w:hint="eastAsia"/>
        </w:rPr>
        <w:t>、理解并掌握最短路径算法的基本思想及其算法方法；</w:t>
      </w:r>
    </w:p>
    <w:p w:rsidR="008269D0" w:rsidRDefault="008269D0" w:rsidP="00B32B24">
      <w:r>
        <w:t>5</w:t>
      </w:r>
      <w:r>
        <w:rPr>
          <w:rFonts w:hint="eastAsia"/>
        </w:rPr>
        <w:t>、理解并掌握拓扑排序算法的基本思想及其算法方法。</w:t>
      </w:r>
      <w:bookmarkStart w:id="2" w:name="_Toc234127397"/>
    </w:p>
    <w:p w:rsidR="008269D0" w:rsidRDefault="008269D0" w:rsidP="00B32B24">
      <w:pPr>
        <w:pStyle w:val="Heading2"/>
      </w:pPr>
      <w:r>
        <w:rPr>
          <w:rFonts w:hint="eastAsia"/>
        </w:rPr>
        <w:t>二．实验内容</w:t>
      </w:r>
      <w:bookmarkEnd w:id="2"/>
    </w:p>
    <w:p w:rsidR="008269D0" w:rsidRPr="00064034" w:rsidRDefault="008269D0" w:rsidP="00064034">
      <w:r>
        <w:t xml:space="preserve">    </w:t>
      </w:r>
      <w:r>
        <w:rPr>
          <w:rFonts w:hint="eastAsia"/>
        </w:rPr>
        <w:t>已知图的邻接表存储表结构定义及图的邻接表、输出邻接表等函数已定义；图的邻接矩阵存储结构定义及建立图的邻接矩阵、输出邻接矩阵等函数均已定义，完成实验</w:t>
      </w:r>
      <w:r>
        <w:t>1~</w:t>
      </w:r>
      <w:r>
        <w:rPr>
          <w:rFonts w:hint="eastAsia"/>
        </w:rPr>
        <w:t>实验</w:t>
      </w:r>
      <w:r>
        <w:t xml:space="preserve"> 6</w:t>
      </w:r>
      <w:r>
        <w:rPr>
          <w:rFonts w:hint="eastAsia"/>
        </w:rPr>
        <w:t>。</w:t>
      </w:r>
    </w:p>
    <w:p w:rsidR="008269D0" w:rsidRDefault="008269D0" w:rsidP="00E56A50">
      <w:pPr>
        <w:pStyle w:val="Heading2"/>
      </w:pPr>
      <w:bookmarkStart w:id="3" w:name="_Toc234127398"/>
      <w:r>
        <w:rPr>
          <w:rFonts w:hint="eastAsia"/>
        </w:rPr>
        <w:t>三．实验要求</w:t>
      </w:r>
      <w:bookmarkEnd w:id="3"/>
    </w:p>
    <w:p w:rsidR="008269D0" w:rsidRDefault="008269D0" w:rsidP="00B113A3">
      <w:pPr>
        <w:pStyle w:val="Heading3"/>
      </w:pPr>
      <w:bookmarkStart w:id="4" w:name="_Toc234127399"/>
      <w:r>
        <w:t>1</w:t>
      </w:r>
      <w:r>
        <w:rPr>
          <w:rFonts w:hint="eastAsia"/>
        </w:rPr>
        <w:t>．</w:t>
      </w:r>
      <w:bookmarkEnd w:id="4"/>
      <w:r>
        <w:rPr>
          <w:rFonts w:hint="eastAsia"/>
        </w:rPr>
        <w:t>基于邻接表求无向图各顶点的度</w:t>
      </w:r>
    </w:p>
    <w:p w:rsidR="008269D0" w:rsidRPr="00E56A50" w:rsidRDefault="008269D0" w:rsidP="003213D3">
      <w:pPr>
        <w:rPr>
          <w:b/>
        </w:rPr>
      </w:pPr>
      <w:r w:rsidRPr="00E56A50">
        <w:rPr>
          <w:rFonts w:hint="eastAsia"/>
          <w:b/>
        </w:rPr>
        <w:t>问题描述：</w:t>
      </w:r>
      <w:r>
        <w:rPr>
          <w:b/>
        </w:rPr>
        <w:t xml:space="preserve"> </w:t>
      </w:r>
    </w:p>
    <w:p w:rsidR="008269D0" w:rsidRDefault="008269D0" w:rsidP="00B32B24">
      <w:pPr>
        <w:ind w:firstLineChars="200" w:firstLine="31680"/>
        <w:rPr>
          <w:rFonts w:ascii="宋体"/>
        </w:rPr>
      </w:pPr>
      <w:r>
        <w:rPr>
          <w:rFonts w:hint="eastAsia"/>
        </w:rPr>
        <w:t>编写算法</w:t>
      </w:r>
      <w:r>
        <w:t>void  degree(linkedGraph g)</w:t>
      </w:r>
      <w:r>
        <w:rPr>
          <w:rFonts w:hint="eastAsia"/>
        </w:rPr>
        <w:t>实现求图顶点的度。</w:t>
      </w:r>
      <w:r>
        <w:t>(lab8_01.c)</w:t>
      </w:r>
    </w:p>
    <w:p w:rsidR="008269D0" w:rsidRPr="003E0E89" w:rsidRDefault="008269D0" w:rsidP="003213D3"/>
    <w:p w:rsidR="008269D0" w:rsidRDefault="008269D0" w:rsidP="00B113A3">
      <w:pPr>
        <w:pStyle w:val="Heading3"/>
      </w:pPr>
      <w:bookmarkStart w:id="5" w:name="_Toc234127400"/>
      <w:r>
        <w:t>2</w:t>
      </w:r>
      <w:r>
        <w:rPr>
          <w:rFonts w:hint="eastAsia"/>
        </w:rPr>
        <w:t>．</w:t>
      </w:r>
      <w:bookmarkEnd w:id="5"/>
      <w:r>
        <w:rPr>
          <w:rFonts w:hint="eastAsia"/>
        </w:rPr>
        <w:t>广度优先遍历</w:t>
      </w:r>
    </w:p>
    <w:p w:rsidR="008269D0" w:rsidRDefault="008269D0" w:rsidP="002C3A9E">
      <w:pPr>
        <w:rPr>
          <w:b/>
        </w:rPr>
      </w:pPr>
      <w:r>
        <w:rPr>
          <w:rFonts w:hint="eastAsia"/>
          <w:b/>
        </w:rPr>
        <w:t>问题描述：</w:t>
      </w:r>
    </w:p>
    <w:p w:rsidR="008269D0" w:rsidRPr="00E56A50" w:rsidRDefault="008269D0" w:rsidP="00B32B24">
      <w:pPr>
        <w:ind w:firstLineChars="200" w:firstLine="31680"/>
        <w:rPr>
          <w:rFonts w:ascii="宋体"/>
        </w:rPr>
      </w:pPr>
      <w:r>
        <w:rPr>
          <w:rFonts w:hint="eastAsia"/>
        </w:rPr>
        <w:t>图采用邻接表存储结构，编程实现广度优先遍历。</w:t>
      </w:r>
      <w:r>
        <w:t xml:space="preserve"> (lab8_02.c)</w:t>
      </w:r>
    </w:p>
    <w:p w:rsidR="008269D0" w:rsidRPr="00DF00FD" w:rsidRDefault="008269D0" w:rsidP="00E56562"/>
    <w:p w:rsidR="008269D0" w:rsidRDefault="008269D0" w:rsidP="00B113A3">
      <w:pPr>
        <w:pStyle w:val="Heading3"/>
      </w:pPr>
      <w:bookmarkStart w:id="6" w:name="_Toc234127401"/>
      <w:r>
        <w:t>3</w:t>
      </w:r>
      <w:r>
        <w:rPr>
          <w:rFonts w:hint="eastAsia"/>
        </w:rPr>
        <w:t>．</w:t>
      </w:r>
      <w:bookmarkEnd w:id="6"/>
      <w:r>
        <w:rPr>
          <w:rFonts w:hint="eastAsia"/>
        </w:rPr>
        <w:t>深度优先遍历</w:t>
      </w:r>
    </w:p>
    <w:p w:rsidR="008269D0" w:rsidRDefault="008269D0" w:rsidP="00AE2FA4">
      <w:pPr>
        <w:rPr>
          <w:b/>
        </w:rPr>
      </w:pPr>
      <w:r>
        <w:rPr>
          <w:rFonts w:hint="eastAsia"/>
          <w:b/>
        </w:rPr>
        <w:t>问题描述：</w:t>
      </w:r>
    </w:p>
    <w:p w:rsidR="008269D0" w:rsidRPr="0072366F" w:rsidRDefault="008269D0" w:rsidP="002F7E28">
      <w:pPr>
        <w:ind w:firstLineChars="250" w:firstLine="31680"/>
        <w:rPr>
          <w:rFonts w:ascii="宋体"/>
        </w:rPr>
      </w:pPr>
      <w:r>
        <w:rPr>
          <w:rFonts w:hint="eastAsia"/>
        </w:rPr>
        <w:t>图采用邻接表存储结构，编程实现深度优先遍历。</w:t>
      </w:r>
      <w:r>
        <w:t xml:space="preserve"> (lab8_03.c)</w:t>
      </w:r>
    </w:p>
    <w:p w:rsidR="008269D0" w:rsidRDefault="008269D0" w:rsidP="00877F76">
      <w:pPr>
        <w:pStyle w:val="Heading3"/>
      </w:pPr>
      <w:r>
        <w:t>4</w:t>
      </w:r>
      <w:r>
        <w:rPr>
          <w:rFonts w:hint="eastAsia"/>
        </w:rPr>
        <w:t>．</w:t>
      </w:r>
      <w:r>
        <w:t>Prim</w:t>
      </w:r>
      <w:r>
        <w:rPr>
          <w:rFonts w:hint="eastAsia"/>
        </w:rPr>
        <w:t>算法</w:t>
      </w:r>
    </w:p>
    <w:p w:rsidR="008269D0" w:rsidRDefault="008269D0" w:rsidP="00290471">
      <w:pPr>
        <w:tabs>
          <w:tab w:val="left" w:pos="1923"/>
        </w:tabs>
        <w:rPr>
          <w:b/>
        </w:rPr>
      </w:pPr>
      <w:r>
        <w:rPr>
          <w:rFonts w:hint="eastAsia"/>
          <w:b/>
        </w:rPr>
        <w:t>问题描述：</w:t>
      </w:r>
      <w:r>
        <w:rPr>
          <w:b/>
        </w:rPr>
        <w:tab/>
      </w:r>
    </w:p>
    <w:p w:rsidR="008269D0" w:rsidRPr="002F7E28" w:rsidRDefault="008269D0" w:rsidP="002F7E28">
      <w:pPr>
        <w:ind w:firstLineChars="200" w:firstLine="31680"/>
      </w:pPr>
      <w:r>
        <w:rPr>
          <w:rFonts w:hint="eastAsia"/>
        </w:rPr>
        <w:t>编程实现</w:t>
      </w:r>
      <w:r>
        <w:t>Prim</w:t>
      </w:r>
      <w:r>
        <w:rPr>
          <w:rFonts w:hint="eastAsia"/>
        </w:rPr>
        <w:t>求解最小生成树算法</w:t>
      </w:r>
      <w:r>
        <w:t>(lab8_04.c)</w:t>
      </w:r>
    </w:p>
    <w:p w:rsidR="008269D0" w:rsidRDefault="008269D0" w:rsidP="002634F0">
      <w:pPr>
        <w:pStyle w:val="Heading3"/>
      </w:pPr>
      <w:r>
        <w:t>5</w:t>
      </w:r>
      <w:r>
        <w:rPr>
          <w:rFonts w:hint="eastAsia"/>
        </w:rPr>
        <w:t>．</w:t>
      </w:r>
      <w:r>
        <w:t>Dijkstra</w:t>
      </w:r>
      <w:r>
        <w:rPr>
          <w:rFonts w:hint="eastAsia"/>
        </w:rPr>
        <w:t>算法</w:t>
      </w:r>
    </w:p>
    <w:p w:rsidR="008269D0" w:rsidRDefault="008269D0" w:rsidP="002634F0">
      <w:pPr>
        <w:tabs>
          <w:tab w:val="left" w:pos="1923"/>
        </w:tabs>
        <w:rPr>
          <w:b/>
        </w:rPr>
      </w:pPr>
      <w:r>
        <w:rPr>
          <w:rFonts w:hint="eastAsia"/>
          <w:b/>
        </w:rPr>
        <w:t>问题描述：</w:t>
      </w:r>
      <w:r>
        <w:rPr>
          <w:b/>
        </w:rPr>
        <w:tab/>
      </w:r>
    </w:p>
    <w:p w:rsidR="008269D0" w:rsidRDefault="008269D0" w:rsidP="00B32B24">
      <w:pPr>
        <w:ind w:firstLineChars="200" w:firstLine="31680"/>
      </w:pPr>
      <w:r>
        <w:rPr>
          <w:rFonts w:hint="eastAsia"/>
        </w:rPr>
        <w:t>编程实现</w:t>
      </w:r>
      <w:r>
        <w:t>Dijkstra</w:t>
      </w:r>
      <w:r>
        <w:rPr>
          <w:rFonts w:hint="eastAsia"/>
        </w:rPr>
        <w:t>求单源最短路径算法</w:t>
      </w:r>
      <w:r>
        <w:t>(lab8_05.c)</w:t>
      </w:r>
    </w:p>
    <w:p w:rsidR="008269D0" w:rsidRDefault="008269D0" w:rsidP="002F7E28">
      <w:pPr>
        <w:pStyle w:val="Heading3"/>
      </w:pPr>
      <w:r>
        <w:t>6</w:t>
      </w:r>
      <w:r>
        <w:rPr>
          <w:rFonts w:hint="eastAsia"/>
        </w:rPr>
        <w:t>．拓扑排序</w:t>
      </w:r>
    </w:p>
    <w:p w:rsidR="008269D0" w:rsidRDefault="008269D0" w:rsidP="002F7E28">
      <w:pPr>
        <w:tabs>
          <w:tab w:val="left" w:pos="1923"/>
        </w:tabs>
        <w:rPr>
          <w:b/>
        </w:rPr>
      </w:pPr>
      <w:r>
        <w:rPr>
          <w:rFonts w:hint="eastAsia"/>
          <w:b/>
        </w:rPr>
        <w:t>问题描述：</w:t>
      </w:r>
      <w:r>
        <w:rPr>
          <w:b/>
        </w:rPr>
        <w:tab/>
      </w:r>
    </w:p>
    <w:p w:rsidR="008269D0" w:rsidRDefault="008269D0" w:rsidP="002F7E28">
      <w:pPr>
        <w:ind w:firstLineChars="200" w:firstLine="31680"/>
        <w:rPr>
          <w:rFonts w:ascii="宋体"/>
        </w:rPr>
      </w:pPr>
      <w:r>
        <w:rPr>
          <w:rFonts w:hint="eastAsia"/>
        </w:rPr>
        <w:t>编程实现图的拓扑排序算法</w:t>
      </w:r>
      <w:r>
        <w:t>(lab8_06.c)</w:t>
      </w:r>
    </w:p>
    <w:p w:rsidR="008269D0" w:rsidRDefault="008269D0" w:rsidP="00E56A50">
      <w:pPr>
        <w:pStyle w:val="Heading2"/>
      </w:pPr>
      <w:bookmarkStart w:id="7" w:name="_Toc234127402"/>
      <w:r>
        <w:rPr>
          <w:rFonts w:hint="eastAsia"/>
        </w:rPr>
        <w:t>四．实验报告规范</w:t>
      </w:r>
      <w:bookmarkEnd w:id="7"/>
    </w:p>
    <w:p w:rsidR="008269D0" w:rsidRPr="00824B1C" w:rsidRDefault="008269D0" w:rsidP="00C707F5">
      <w:pPr>
        <w:ind w:firstLineChars="250" w:firstLine="31680"/>
      </w:pPr>
      <w:r>
        <w:rPr>
          <w:rFonts w:hint="eastAsia"/>
        </w:rPr>
        <w:t>每次实验写一份实验报告。实验报告规范将给出实验报告的项目和内容，具体参考附录“数据结构试验报告样例”。</w:t>
      </w:r>
    </w:p>
    <w:sectPr w:rsidR="008269D0" w:rsidRPr="00824B1C" w:rsidSect="00570421">
      <w:footerReference w:type="even" r:id="rId7"/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9D0" w:rsidRDefault="008269D0">
      <w:r>
        <w:separator/>
      </w:r>
    </w:p>
  </w:endnote>
  <w:endnote w:type="continuationSeparator" w:id="1">
    <w:p w:rsidR="008269D0" w:rsidRDefault="00826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9D0" w:rsidRDefault="008269D0" w:rsidP="00B113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69D0" w:rsidRDefault="008269D0" w:rsidP="0057042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9D0" w:rsidRDefault="008269D0" w:rsidP="00B113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269D0" w:rsidRDefault="008269D0" w:rsidP="0057042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9D0" w:rsidRDefault="008269D0">
      <w:r>
        <w:separator/>
      </w:r>
    </w:p>
  </w:footnote>
  <w:footnote w:type="continuationSeparator" w:id="1">
    <w:p w:rsidR="008269D0" w:rsidRDefault="008269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83CC1"/>
    <w:multiLevelType w:val="hybridMultilevel"/>
    <w:tmpl w:val="ED08EC86"/>
    <w:lvl w:ilvl="0" w:tplc="88385A0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D8973C2"/>
    <w:multiLevelType w:val="hybridMultilevel"/>
    <w:tmpl w:val="90EC4E66"/>
    <w:lvl w:ilvl="0" w:tplc="A4BA038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14220ABE"/>
    <w:multiLevelType w:val="hybridMultilevel"/>
    <w:tmpl w:val="8B5815A6"/>
    <w:lvl w:ilvl="0" w:tplc="FA320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49A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2A45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8C3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4063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648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673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66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48FD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2642FC"/>
    <w:multiLevelType w:val="hybridMultilevel"/>
    <w:tmpl w:val="3E1AFAE8"/>
    <w:lvl w:ilvl="0" w:tplc="218678F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1BA4221B"/>
    <w:multiLevelType w:val="hybridMultilevel"/>
    <w:tmpl w:val="519641CC"/>
    <w:lvl w:ilvl="0" w:tplc="913069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6C422E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6AE76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C4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E3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CEE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4B6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1458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C8861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C82E7C"/>
    <w:multiLevelType w:val="hybridMultilevel"/>
    <w:tmpl w:val="81C00206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21AD1BBF"/>
    <w:multiLevelType w:val="hybridMultilevel"/>
    <w:tmpl w:val="3E1AFAE8"/>
    <w:lvl w:ilvl="0" w:tplc="218678F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26E1290"/>
    <w:multiLevelType w:val="hybridMultilevel"/>
    <w:tmpl w:val="C4C8BE4A"/>
    <w:lvl w:ilvl="0" w:tplc="A3880B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A03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A13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6D5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4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E31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848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9857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A7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440191"/>
    <w:multiLevelType w:val="hybridMultilevel"/>
    <w:tmpl w:val="B024C232"/>
    <w:lvl w:ilvl="0" w:tplc="A02EA5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6C06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011FE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6EDDC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C30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E6A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2AE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4E6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4FB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E64950"/>
    <w:multiLevelType w:val="hybridMultilevel"/>
    <w:tmpl w:val="A676A512"/>
    <w:lvl w:ilvl="0" w:tplc="54EA08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82D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41754">
      <w:start w:val="3167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C50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602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EA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C7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48D8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4401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B12DCD"/>
    <w:multiLevelType w:val="hybridMultilevel"/>
    <w:tmpl w:val="9D2AC398"/>
    <w:lvl w:ilvl="0" w:tplc="5A5A87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A8FE8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76F6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2EC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61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A07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CD6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EF1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1D5366"/>
    <w:multiLevelType w:val="hybridMultilevel"/>
    <w:tmpl w:val="475E37A0"/>
    <w:lvl w:ilvl="0" w:tplc="0BE48D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33130F50"/>
    <w:multiLevelType w:val="hybridMultilevel"/>
    <w:tmpl w:val="81F6405A"/>
    <w:lvl w:ilvl="0" w:tplc="856A94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1241CC"/>
    <w:multiLevelType w:val="hybridMultilevel"/>
    <w:tmpl w:val="B4B89492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8269C2"/>
    <w:multiLevelType w:val="hybridMultilevel"/>
    <w:tmpl w:val="7A489C4C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C6A6859"/>
    <w:multiLevelType w:val="hybridMultilevel"/>
    <w:tmpl w:val="F0882686"/>
    <w:lvl w:ilvl="0" w:tplc="54722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F844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495DE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EF836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A66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E3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84A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ABB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5042AE"/>
    <w:multiLevelType w:val="hybridMultilevel"/>
    <w:tmpl w:val="865608B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495913A6"/>
    <w:multiLevelType w:val="hybridMultilevel"/>
    <w:tmpl w:val="BB205A46"/>
    <w:lvl w:ilvl="0" w:tplc="9790F35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87A2E9A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4BCB7B76"/>
    <w:multiLevelType w:val="hybridMultilevel"/>
    <w:tmpl w:val="77601D98"/>
    <w:lvl w:ilvl="0" w:tplc="9A8C96B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9">
    <w:nsid w:val="4BF238FA"/>
    <w:multiLevelType w:val="hybridMultilevel"/>
    <w:tmpl w:val="28162A0A"/>
    <w:lvl w:ilvl="0" w:tplc="4A48377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509028A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4DF02909"/>
    <w:multiLevelType w:val="hybridMultilevel"/>
    <w:tmpl w:val="73A046F4"/>
    <w:lvl w:ilvl="0" w:tplc="BBDC618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5188119A"/>
    <w:multiLevelType w:val="hybridMultilevel"/>
    <w:tmpl w:val="DE727376"/>
    <w:lvl w:ilvl="0" w:tplc="F60CBD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A79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0255C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BA9346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6A3D6">
      <w:start w:val="190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C8C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00C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AE6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D6A5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547710EE"/>
    <w:multiLevelType w:val="hybridMultilevel"/>
    <w:tmpl w:val="CD4C514E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5C323765"/>
    <w:multiLevelType w:val="hybridMultilevel"/>
    <w:tmpl w:val="D92875DA"/>
    <w:lvl w:ilvl="0" w:tplc="68AC2C9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>
    <w:nsid w:val="5DE61B2A"/>
    <w:multiLevelType w:val="hybridMultilevel"/>
    <w:tmpl w:val="D060B08E"/>
    <w:lvl w:ilvl="0" w:tplc="026AF41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6543164A"/>
    <w:multiLevelType w:val="hybridMultilevel"/>
    <w:tmpl w:val="764842A0"/>
    <w:lvl w:ilvl="0" w:tplc="D092076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6C955DD3"/>
    <w:multiLevelType w:val="hybridMultilevel"/>
    <w:tmpl w:val="81C00206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>
    <w:nsid w:val="71B27B1E"/>
    <w:multiLevelType w:val="hybridMultilevel"/>
    <w:tmpl w:val="16DA2174"/>
    <w:lvl w:ilvl="0" w:tplc="9FB8E4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5E30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178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AA9E1A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76B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31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EE99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A6B8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E2DE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ED6EF9"/>
    <w:multiLevelType w:val="hybridMultilevel"/>
    <w:tmpl w:val="4022A726"/>
    <w:lvl w:ilvl="0" w:tplc="F23A2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E0608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AA158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8831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C8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689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984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ECB7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FAAC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906494"/>
    <w:multiLevelType w:val="hybridMultilevel"/>
    <w:tmpl w:val="84A42A28"/>
    <w:lvl w:ilvl="0" w:tplc="E394301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>
    <w:nsid w:val="79C37EEB"/>
    <w:multiLevelType w:val="hybridMultilevel"/>
    <w:tmpl w:val="9EC6B316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7A090502"/>
    <w:multiLevelType w:val="hybridMultilevel"/>
    <w:tmpl w:val="BC2EA32C"/>
    <w:lvl w:ilvl="0" w:tplc="55760A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A8E2F4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EE9BB4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CE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42B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F06C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C67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34B1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84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2514D8"/>
    <w:multiLevelType w:val="hybridMultilevel"/>
    <w:tmpl w:val="7CBE2208"/>
    <w:lvl w:ilvl="0" w:tplc="92D436E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>
    <w:nsid w:val="7FB92300"/>
    <w:multiLevelType w:val="hybridMultilevel"/>
    <w:tmpl w:val="0BB6BEE6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>
    <w:nsid w:val="7FB937F6"/>
    <w:multiLevelType w:val="hybridMultilevel"/>
    <w:tmpl w:val="D688C9F8"/>
    <w:lvl w:ilvl="0" w:tplc="2F844D6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28"/>
  </w:num>
  <w:num w:numId="4">
    <w:abstractNumId w:val="21"/>
  </w:num>
  <w:num w:numId="5">
    <w:abstractNumId w:val="22"/>
  </w:num>
  <w:num w:numId="6">
    <w:abstractNumId w:val="20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17"/>
  </w:num>
  <w:num w:numId="12">
    <w:abstractNumId w:val="6"/>
  </w:num>
  <w:num w:numId="13">
    <w:abstractNumId w:val="4"/>
  </w:num>
  <w:num w:numId="14">
    <w:abstractNumId w:val="9"/>
  </w:num>
  <w:num w:numId="15">
    <w:abstractNumId w:val="10"/>
  </w:num>
  <w:num w:numId="16">
    <w:abstractNumId w:val="32"/>
  </w:num>
  <w:num w:numId="17">
    <w:abstractNumId w:val="15"/>
  </w:num>
  <w:num w:numId="18">
    <w:abstractNumId w:val="29"/>
  </w:num>
  <w:num w:numId="19">
    <w:abstractNumId w:val="26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9"/>
  </w:num>
  <w:num w:numId="23">
    <w:abstractNumId w:val="24"/>
  </w:num>
  <w:num w:numId="24">
    <w:abstractNumId w:val="18"/>
  </w:num>
  <w:num w:numId="25">
    <w:abstractNumId w:val="8"/>
  </w:num>
  <w:num w:numId="26">
    <w:abstractNumId w:val="12"/>
  </w:num>
  <w:num w:numId="27">
    <w:abstractNumId w:val="0"/>
  </w:num>
  <w:num w:numId="28">
    <w:abstractNumId w:val="35"/>
  </w:num>
  <w:num w:numId="29">
    <w:abstractNumId w:val="25"/>
  </w:num>
  <w:num w:numId="30">
    <w:abstractNumId w:val="23"/>
  </w:num>
  <w:num w:numId="31">
    <w:abstractNumId w:val="34"/>
  </w:num>
  <w:num w:numId="32">
    <w:abstractNumId w:val="1"/>
  </w:num>
  <w:num w:numId="33">
    <w:abstractNumId w:val="33"/>
  </w:num>
  <w:num w:numId="34">
    <w:abstractNumId w:val="31"/>
  </w:num>
  <w:num w:numId="35">
    <w:abstractNumId w:val="16"/>
  </w:num>
  <w:num w:numId="36">
    <w:abstractNumId w:val="27"/>
  </w:num>
  <w:num w:numId="37">
    <w:abstractNumId w:val="30"/>
  </w:num>
  <w:num w:numId="38">
    <w:abstractNumId w:val="3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6D3"/>
    <w:rsid w:val="000052C8"/>
    <w:rsid w:val="000117C1"/>
    <w:rsid w:val="00011DE0"/>
    <w:rsid w:val="00024C52"/>
    <w:rsid w:val="00045CCA"/>
    <w:rsid w:val="00064034"/>
    <w:rsid w:val="00074739"/>
    <w:rsid w:val="00080DE9"/>
    <w:rsid w:val="00096D68"/>
    <w:rsid w:val="000E3100"/>
    <w:rsid w:val="000F5E9D"/>
    <w:rsid w:val="000F7A3C"/>
    <w:rsid w:val="0010499D"/>
    <w:rsid w:val="0011352A"/>
    <w:rsid w:val="00113596"/>
    <w:rsid w:val="00122615"/>
    <w:rsid w:val="00141330"/>
    <w:rsid w:val="00150570"/>
    <w:rsid w:val="001546A1"/>
    <w:rsid w:val="00171951"/>
    <w:rsid w:val="00196B44"/>
    <w:rsid w:val="001A0C83"/>
    <w:rsid w:val="001B003D"/>
    <w:rsid w:val="001B11D6"/>
    <w:rsid w:val="001D04D4"/>
    <w:rsid w:val="001D2532"/>
    <w:rsid w:val="001D5D66"/>
    <w:rsid w:val="001D6376"/>
    <w:rsid w:val="001F701E"/>
    <w:rsid w:val="002306B7"/>
    <w:rsid w:val="00236B1C"/>
    <w:rsid w:val="0025319B"/>
    <w:rsid w:val="002634F0"/>
    <w:rsid w:val="002671DA"/>
    <w:rsid w:val="002726B7"/>
    <w:rsid w:val="00272E2E"/>
    <w:rsid w:val="00283115"/>
    <w:rsid w:val="00290471"/>
    <w:rsid w:val="002C3A9E"/>
    <w:rsid w:val="002C70A2"/>
    <w:rsid w:val="002D6050"/>
    <w:rsid w:val="002F0951"/>
    <w:rsid w:val="002F3EA0"/>
    <w:rsid w:val="002F7E28"/>
    <w:rsid w:val="00316110"/>
    <w:rsid w:val="003175E9"/>
    <w:rsid w:val="003213D3"/>
    <w:rsid w:val="0032194F"/>
    <w:rsid w:val="00325C6B"/>
    <w:rsid w:val="00326960"/>
    <w:rsid w:val="00327490"/>
    <w:rsid w:val="00330175"/>
    <w:rsid w:val="00344E4F"/>
    <w:rsid w:val="003527AA"/>
    <w:rsid w:val="0035477E"/>
    <w:rsid w:val="00367D96"/>
    <w:rsid w:val="0037569F"/>
    <w:rsid w:val="00377A35"/>
    <w:rsid w:val="00384742"/>
    <w:rsid w:val="00384A50"/>
    <w:rsid w:val="003B4881"/>
    <w:rsid w:val="003E0E89"/>
    <w:rsid w:val="003E77A9"/>
    <w:rsid w:val="003F0EA9"/>
    <w:rsid w:val="003F69E6"/>
    <w:rsid w:val="00400554"/>
    <w:rsid w:val="00401EE9"/>
    <w:rsid w:val="0043077A"/>
    <w:rsid w:val="004323EF"/>
    <w:rsid w:val="00434990"/>
    <w:rsid w:val="00450130"/>
    <w:rsid w:val="00457429"/>
    <w:rsid w:val="00475C69"/>
    <w:rsid w:val="00480E68"/>
    <w:rsid w:val="00486244"/>
    <w:rsid w:val="00491289"/>
    <w:rsid w:val="004916D4"/>
    <w:rsid w:val="004947E9"/>
    <w:rsid w:val="004C23F8"/>
    <w:rsid w:val="004C480A"/>
    <w:rsid w:val="004D032E"/>
    <w:rsid w:val="004E62F2"/>
    <w:rsid w:val="00502BE1"/>
    <w:rsid w:val="00507BC1"/>
    <w:rsid w:val="005108AF"/>
    <w:rsid w:val="00516606"/>
    <w:rsid w:val="00531BFE"/>
    <w:rsid w:val="00544568"/>
    <w:rsid w:val="005464E8"/>
    <w:rsid w:val="005545F5"/>
    <w:rsid w:val="00570421"/>
    <w:rsid w:val="00570D93"/>
    <w:rsid w:val="005746C4"/>
    <w:rsid w:val="005819FD"/>
    <w:rsid w:val="005C1884"/>
    <w:rsid w:val="005D27A5"/>
    <w:rsid w:val="005E7B04"/>
    <w:rsid w:val="006001A9"/>
    <w:rsid w:val="00617ADD"/>
    <w:rsid w:val="00635E84"/>
    <w:rsid w:val="00641C00"/>
    <w:rsid w:val="00647759"/>
    <w:rsid w:val="00651EBC"/>
    <w:rsid w:val="006732DD"/>
    <w:rsid w:val="00682CE0"/>
    <w:rsid w:val="006911B9"/>
    <w:rsid w:val="006A73F8"/>
    <w:rsid w:val="006A7524"/>
    <w:rsid w:val="006B3C94"/>
    <w:rsid w:val="006C1F66"/>
    <w:rsid w:val="006D66C9"/>
    <w:rsid w:val="006E2253"/>
    <w:rsid w:val="006E36D5"/>
    <w:rsid w:val="006F168F"/>
    <w:rsid w:val="006F40E3"/>
    <w:rsid w:val="006F7C02"/>
    <w:rsid w:val="00702977"/>
    <w:rsid w:val="00712555"/>
    <w:rsid w:val="0072366F"/>
    <w:rsid w:val="00742AD0"/>
    <w:rsid w:val="007433F8"/>
    <w:rsid w:val="00753F9D"/>
    <w:rsid w:val="00755646"/>
    <w:rsid w:val="00760F3E"/>
    <w:rsid w:val="00775A65"/>
    <w:rsid w:val="00780DD5"/>
    <w:rsid w:val="00790C47"/>
    <w:rsid w:val="00796972"/>
    <w:rsid w:val="007A13DF"/>
    <w:rsid w:val="007B36CE"/>
    <w:rsid w:val="007C4FBB"/>
    <w:rsid w:val="007D296D"/>
    <w:rsid w:val="007D2B5D"/>
    <w:rsid w:val="007E4D28"/>
    <w:rsid w:val="007F1D1F"/>
    <w:rsid w:val="007F3D2E"/>
    <w:rsid w:val="00810C99"/>
    <w:rsid w:val="00816EDC"/>
    <w:rsid w:val="00822CDB"/>
    <w:rsid w:val="00824B1C"/>
    <w:rsid w:val="0082663D"/>
    <w:rsid w:val="008269D0"/>
    <w:rsid w:val="00826E8A"/>
    <w:rsid w:val="00837350"/>
    <w:rsid w:val="00842147"/>
    <w:rsid w:val="00852E72"/>
    <w:rsid w:val="00867C2F"/>
    <w:rsid w:val="00877F76"/>
    <w:rsid w:val="00882959"/>
    <w:rsid w:val="00885717"/>
    <w:rsid w:val="008929DA"/>
    <w:rsid w:val="008A37B9"/>
    <w:rsid w:val="008D0431"/>
    <w:rsid w:val="008D410E"/>
    <w:rsid w:val="008D6BC6"/>
    <w:rsid w:val="008E1A8B"/>
    <w:rsid w:val="008E423D"/>
    <w:rsid w:val="008F2F97"/>
    <w:rsid w:val="008F39F8"/>
    <w:rsid w:val="008F7E78"/>
    <w:rsid w:val="00900D06"/>
    <w:rsid w:val="009035E9"/>
    <w:rsid w:val="009052AE"/>
    <w:rsid w:val="0090626D"/>
    <w:rsid w:val="00920CF4"/>
    <w:rsid w:val="00984C60"/>
    <w:rsid w:val="009930EB"/>
    <w:rsid w:val="00997D4D"/>
    <w:rsid w:val="009A0838"/>
    <w:rsid w:val="009A32B3"/>
    <w:rsid w:val="009C107E"/>
    <w:rsid w:val="009D53F5"/>
    <w:rsid w:val="009D5F0C"/>
    <w:rsid w:val="009E4811"/>
    <w:rsid w:val="009F3888"/>
    <w:rsid w:val="00A10302"/>
    <w:rsid w:val="00A121B0"/>
    <w:rsid w:val="00A2381A"/>
    <w:rsid w:val="00A25582"/>
    <w:rsid w:val="00A67236"/>
    <w:rsid w:val="00A8296C"/>
    <w:rsid w:val="00A848DB"/>
    <w:rsid w:val="00A9472F"/>
    <w:rsid w:val="00AE2FA4"/>
    <w:rsid w:val="00AE4B12"/>
    <w:rsid w:val="00AE5618"/>
    <w:rsid w:val="00AF6B5A"/>
    <w:rsid w:val="00B03256"/>
    <w:rsid w:val="00B113A3"/>
    <w:rsid w:val="00B13528"/>
    <w:rsid w:val="00B14F05"/>
    <w:rsid w:val="00B233ED"/>
    <w:rsid w:val="00B25C90"/>
    <w:rsid w:val="00B32B24"/>
    <w:rsid w:val="00B4002C"/>
    <w:rsid w:val="00B45E53"/>
    <w:rsid w:val="00B526D3"/>
    <w:rsid w:val="00B8352C"/>
    <w:rsid w:val="00B973D6"/>
    <w:rsid w:val="00BA4CF6"/>
    <w:rsid w:val="00BB2182"/>
    <w:rsid w:val="00BC0F9E"/>
    <w:rsid w:val="00BC3AA4"/>
    <w:rsid w:val="00BC7888"/>
    <w:rsid w:val="00BD5A1B"/>
    <w:rsid w:val="00BD7E99"/>
    <w:rsid w:val="00BF76A3"/>
    <w:rsid w:val="00BF7C72"/>
    <w:rsid w:val="00C04D9F"/>
    <w:rsid w:val="00C12177"/>
    <w:rsid w:val="00C12515"/>
    <w:rsid w:val="00C12DD3"/>
    <w:rsid w:val="00C17062"/>
    <w:rsid w:val="00C20769"/>
    <w:rsid w:val="00C260C5"/>
    <w:rsid w:val="00C371CC"/>
    <w:rsid w:val="00C4159C"/>
    <w:rsid w:val="00C53BB1"/>
    <w:rsid w:val="00C64A6A"/>
    <w:rsid w:val="00C707F5"/>
    <w:rsid w:val="00C736D1"/>
    <w:rsid w:val="00C8233D"/>
    <w:rsid w:val="00C82C9E"/>
    <w:rsid w:val="00C830FD"/>
    <w:rsid w:val="00C92B1D"/>
    <w:rsid w:val="00CB0736"/>
    <w:rsid w:val="00CB3B6C"/>
    <w:rsid w:val="00CD0D18"/>
    <w:rsid w:val="00CF43ED"/>
    <w:rsid w:val="00CF6241"/>
    <w:rsid w:val="00D006ED"/>
    <w:rsid w:val="00D34B35"/>
    <w:rsid w:val="00D50C73"/>
    <w:rsid w:val="00D608E3"/>
    <w:rsid w:val="00D65AC1"/>
    <w:rsid w:val="00D936BA"/>
    <w:rsid w:val="00DA3FAD"/>
    <w:rsid w:val="00DE3772"/>
    <w:rsid w:val="00DF00FD"/>
    <w:rsid w:val="00E05B6F"/>
    <w:rsid w:val="00E44CA9"/>
    <w:rsid w:val="00E47380"/>
    <w:rsid w:val="00E560B6"/>
    <w:rsid w:val="00E56562"/>
    <w:rsid w:val="00E56A50"/>
    <w:rsid w:val="00EA7EBB"/>
    <w:rsid w:val="00EB056D"/>
    <w:rsid w:val="00EE1C2F"/>
    <w:rsid w:val="00EF2399"/>
    <w:rsid w:val="00F00A21"/>
    <w:rsid w:val="00F22034"/>
    <w:rsid w:val="00F3397C"/>
    <w:rsid w:val="00F56ABD"/>
    <w:rsid w:val="00F6235C"/>
    <w:rsid w:val="00F81AB4"/>
    <w:rsid w:val="00F97F3E"/>
    <w:rsid w:val="00FB1A7F"/>
    <w:rsid w:val="00FC0BFC"/>
    <w:rsid w:val="00FC77DF"/>
    <w:rsid w:val="00FE006D"/>
    <w:rsid w:val="00FE48D2"/>
    <w:rsid w:val="00FE6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99D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5477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5477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B113A3"/>
    <w:pPr>
      <w:keepNext/>
      <w:keepLines/>
      <w:spacing w:before="40" w:after="40"/>
      <w:outlineLvl w:val="2"/>
    </w:pPr>
    <w:rPr>
      <w:rFonts w:eastAsia="黑体"/>
      <w:bCs/>
      <w:sz w:val="24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5717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8571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85717"/>
    <w:rPr>
      <w:rFonts w:cs="Times New Roman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A121B0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85717"/>
    <w:rPr>
      <w:rFonts w:cs="Times New Roman"/>
      <w:sz w:val="2"/>
    </w:rPr>
  </w:style>
  <w:style w:type="table" w:styleId="TableGrid">
    <w:name w:val="Table Grid"/>
    <w:basedOn w:val="TableNormal"/>
    <w:uiPriority w:val="99"/>
    <w:rsid w:val="00EA7EB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A8296C"/>
  </w:style>
  <w:style w:type="paragraph" w:styleId="TOC2">
    <w:name w:val="toc 2"/>
    <w:basedOn w:val="Normal"/>
    <w:next w:val="Normal"/>
    <w:autoRedefine/>
    <w:uiPriority w:val="99"/>
    <w:semiHidden/>
    <w:rsid w:val="00A8296C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semiHidden/>
    <w:rsid w:val="00A8296C"/>
    <w:pPr>
      <w:ind w:leftChars="400" w:left="840"/>
    </w:pPr>
  </w:style>
  <w:style w:type="character" w:styleId="Hyperlink">
    <w:name w:val="Hyperlink"/>
    <w:basedOn w:val="DefaultParagraphFont"/>
    <w:uiPriority w:val="99"/>
    <w:rsid w:val="00A8296C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82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85717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A8296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570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8571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0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2</Pages>
  <Words>95</Words>
  <Characters>543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《数据结构实验》</dc:title>
  <dc:subject/>
  <dc:creator>微软用户</dc:creator>
  <cp:keywords/>
  <dc:description/>
  <cp:lastModifiedBy>Lenovo User</cp:lastModifiedBy>
  <cp:revision>19</cp:revision>
  <dcterms:created xsi:type="dcterms:W3CDTF">2014-09-07T02:36:00Z</dcterms:created>
  <dcterms:modified xsi:type="dcterms:W3CDTF">2015-05-20T04:41:00Z</dcterms:modified>
</cp:coreProperties>
</file>